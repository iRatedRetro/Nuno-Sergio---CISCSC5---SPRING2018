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F001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153570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531-084201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41" cy="51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F5B13" w:rsidP="00C6554A">
      <w:pPr>
        <w:pStyle w:val="Title"/>
      </w:pPr>
      <w:r>
        <w:t>Project 2</w:t>
      </w:r>
    </w:p>
    <w:p w:rsidR="00C6554A" w:rsidRPr="00D5413C" w:rsidRDefault="000F5B13" w:rsidP="00C6554A">
      <w:pPr>
        <w:pStyle w:val="Subtitle"/>
      </w:pPr>
      <w:r>
        <w:t>BlackJack</w:t>
      </w:r>
    </w:p>
    <w:p w:rsidR="00C6554A" w:rsidRDefault="000F5B13" w:rsidP="00C6554A">
      <w:pPr>
        <w:pStyle w:val="ContactInfo"/>
      </w:pPr>
      <w:r>
        <w:t>Sergio Nuno</w:t>
      </w:r>
      <w:r w:rsidR="00C6554A">
        <w:t xml:space="preserve"> | </w:t>
      </w:r>
      <w:r>
        <w:t>CSC-5</w:t>
      </w:r>
      <w:r w:rsidR="00C6554A">
        <w:t xml:space="preserve"> |</w:t>
      </w:r>
      <w:r w:rsidR="00C6554A" w:rsidRPr="00D5413C">
        <w:t xml:space="preserve"> </w:t>
      </w:r>
      <w:r>
        <w:t>June 5</w:t>
      </w:r>
      <w:r w:rsidRPr="000F5B13">
        <w:rPr>
          <w:vertAlign w:val="superscript"/>
        </w:rPr>
        <w:t>th</w:t>
      </w:r>
      <w:proofErr w:type="gramStart"/>
      <w:r>
        <w:t>,2018</w:t>
      </w:r>
      <w:proofErr w:type="gramEnd"/>
      <w:r w:rsidR="00C6554A">
        <w:br w:type="page"/>
      </w:r>
    </w:p>
    <w:p w:rsidR="000F5B13" w:rsidRDefault="000F5B13" w:rsidP="00C6554A">
      <w:pPr>
        <w:pStyle w:val="Heading1"/>
      </w:pPr>
      <w:r>
        <w:lastRenderedPageBreak/>
        <w:t>Table of Contents</w:t>
      </w:r>
    </w:p>
    <w:p w:rsidR="000F5B13" w:rsidRDefault="000F5B13">
      <w:r>
        <w:t xml:space="preserve">Page ____What is my </w:t>
      </w:r>
      <w:r w:rsidR="009F0013">
        <w:t>game</w:t>
      </w:r>
      <w:proofErr w:type="gramStart"/>
      <w:r w:rsidR="009F0013">
        <w:t>?_</w:t>
      </w:r>
      <w:proofErr w:type="gramEnd"/>
      <w:r w:rsidR="009F0013">
        <w:t>___________</w:t>
      </w:r>
      <w:r>
        <w:t>_______________________________________2</w:t>
      </w:r>
    </w:p>
    <w:p w:rsidR="000F5B13" w:rsidRPr="009B3487" w:rsidRDefault="000F5B13">
      <w:r>
        <w:t xml:space="preserve">Page </w:t>
      </w:r>
      <w:r w:rsidR="009B3487">
        <w:t>____Flowchart/Puesdocode___</w:t>
      </w:r>
      <w:r>
        <w:t>___________________________________________</w:t>
      </w:r>
      <w:r w:rsidR="009B3487">
        <w:t>3-15</w:t>
      </w:r>
      <w:bookmarkStart w:id="5" w:name="_GoBack"/>
      <w:bookmarkEnd w:id="5"/>
      <w:r>
        <w:br w:type="page"/>
      </w:r>
    </w:p>
    <w:p w:rsidR="00C6554A" w:rsidRDefault="000F5B13" w:rsidP="00C6554A">
      <w:pPr>
        <w:pStyle w:val="Heading1"/>
      </w:pPr>
      <w:r>
        <w:lastRenderedPageBreak/>
        <w:t>What is my game?</w:t>
      </w:r>
    </w:p>
    <w:p w:rsidR="00C6554A" w:rsidRPr="000F5B13" w:rsidRDefault="000F5B13" w:rsidP="000F5B13">
      <w:pPr>
        <w:rPr>
          <w:vertAlign w:val="subscript"/>
        </w:rPr>
      </w:pPr>
      <w:r>
        <w:t>Black jack is a game know to be played in casinos all around the world.</w:t>
      </w:r>
      <w:r w:rsidR="00ED36D0">
        <w:t xml:space="preserve"> </w:t>
      </w:r>
      <w:r w:rsidR="009B3487">
        <w:t xml:space="preserve">To win a game </w:t>
      </w:r>
      <w:proofErr w:type="gramStart"/>
      <w:r w:rsidR="009B3487">
        <w:t xml:space="preserve">of  </w:t>
      </w:r>
      <w:proofErr w:type="spellStart"/>
      <w:r w:rsidR="009B3487">
        <w:t>balck</w:t>
      </w:r>
      <w:proofErr w:type="spellEnd"/>
      <w:proofErr w:type="gramEnd"/>
      <w:r w:rsidR="009B3487">
        <w:t xml:space="preserve"> jack, you need 2 things </w:t>
      </w:r>
      <w:r w:rsidR="00ED36D0">
        <w:t>strategy and luck. The objective of the game is to get as close or 21 in order to win, the dealer tries to do the same.</w:t>
      </w:r>
    </w:p>
    <w:p w:rsidR="00C6554A" w:rsidRDefault="00ED36D0" w:rsidP="00ED36D0">
      <w:pPr>
        <w:pStyle w:val="ListBullet"/>
        <w:numPr>
          <w:ilvl w:val="0"/>
          <w:numId w:val="1"/>
        </w:numPr>
      </w:pPr>
      <w:r>
        <w:t>You are given 2 cards to begin with.</w:t>
      </w:r>
    </w:p>
    <w:p w:rsidR="00ED36D0" w:rsidRDefault="00ED36D0" w:rsidP="00ED36D0">
      <w:pPr>
        <w:pStyle w:val="ListBullet"/>
        <w:numPr>
          <w:ilvl w:val="0"/>
          <w:numId w:val="1"/>
        </w:numPr>
      </w:pPr>
      <w:r>
        <w:t>You can decide to hit (draw another card) or play with the cards you have</w:t>
      </w:r>
    </w:p>
    <w:p w:rsidR="00ED36D0" w:rsidRDefault="00ED36D0" w:rsidP="00ED36D0">
      <w:pPr>
        <w:pStyle w:val="ListBullet"/>
        <w:numPr>
          <w:ilvl w:val="0"/>
          <w:numId w:val="1"/>
        </w:numPr>
      </w:pPr>
      <w:r>
        <w:t xml:space="preserve">Each care has a numeric value. Number cards equaling </w:t>
      </w:r>
      <w:r w:rsidR="009F0013">
        <w:t>their</w:t>
      </w:r>
      <w:r>
        <w:t xml:space="preserve"> number, Jacks, Queens, Kings equaling 10, and in my version Ace is only equal to 11.</w:t>
      </w:r>
    </w:p>
    <w:p w:rsidR="009F0013" w:rsidRPr="00514122" w:rsidRDefault="009F0013" w:rsidP="00ED36D0">
      <w:pPr>
        <w:pStyle w:val="ListBullet"/>
        <w:numPr>
          <w:ilvl w:val="0"/>
          <w:numId w:val="1"/>
        </w:numPr>
      </w:pPr>
      <w:r>
        <w:t>Example, you are given a 2 of aces and a queen of spades those 2 cards equal up to 12 at this point you would want to take another card to get close to 21.</w:t>
      </w:r>
    </w:p>
    <w:p w:rsidR="00C6554A" w:rsidRPr="00D5413C" w:rsidRDefault="007524DB" w:rsidP="00C6554A">
      <w:pPr>
        <w:pStyle w:val="Heading2"/>
      </w:pPr>
      <w:r>
        <w:t>FLowchart</w:t>
      </w:r>
    </w:p>
    <w:p w:rsidR="002C74C0" w:rsidRDefault="007524DB" w:rsidP="007524DB"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4E863070" wp14:editId="0CFD1587">
            <wp:simplePos x="0" y="0"/>
            <wp:positionH relativeFrom="column">
              <wp:posOffset>5000625</wp:posOffset>
            </wp:positionH>
            <wp:positionV relativeFrom="paragraph">
              <wp:posOffset>81915</wp:posOffset>
            </wp:positionV>
            <wp:extent cx="1333500" cy="5020310"/>
            <wp:effectExtent l="0" t="0" r="0" b="8890"/>
            <wp:wrapThrough wrapText="bothSides">
              <wp:wrapPolygon edited="0">
                <wp:start x="0" y="0"/>
                <wp:lineTo x="0" y="21556"/>
                <wp:lineTo x="21291" y="21556"/>
                <wp:lineTo x="2129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brar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3487">
        <w:t>Pseudocode</w:t>
      </w:r>
      <w:r>
        <w:t xml:space="preserve"> here.</w:t>
      </w:r>
      <w:r w:rsidRPr="007524DB">
        <w:rPr>
          <w:i/>
          <w:noProof/>
        </w:rPr>
        <w:t xml:space="preserve"> </w:t>
      </w:r>
    </w:p>
    <w:p w:rsidR="007524DB" w:rsidRDefault="007524DB" w:rsidP="007524DB">
      <w:pPr>
        <w:rPr>
          <w:i/>
        </w:rPr>
      </w:pPr>
      <w:r>
        <w:rPr>
          <w:i/>
        </w:rPr>
        <w:t>Opening Comments</w:t>
      </w:r>
    </w:p>
    <w:p w:rsidR="007524DB" w:rsidRDefault="007524DB" w:rsidP="007524DB">
      <w:pPr>
        <w:rPr>
          <w:i/>
        </w:rPr>
      </w:pPr>
      <w:r>
        <w:rPr>
          <w:i/>
        </w:rPr>
        <w:t>System Libraries</w:t>
      </w:r>
    </w:p>
    <w:p w:rsidR="007524DB" w:rsidRDefault="007524DB" w:rsidP="007524DB">
      <w:pPr>
        <w:rPr>
          <w:i/>
        </w:rPr>
      </w:pPr>
    </w:p>
    <w:p w:rsidR="007524DB" w:rsidRDefault="007524DB" w:rsidP="007524DB">
      <w:pPr>
        <w:rPr>
          <w:i/>
        </w:rPr>
      </w:pPr>
      <w:r>
        <w:rPr>
          <w:i/>
        </w:rPr>
        <w:t>Function Prototypes</w:t>
      </w:r>
    </w:p>
    <w:p w:rsidR="007524DB" w:rsidRDefault="007524DB" w:rsidP="007524DB">
      <w:pPr>
        <w:rPr>
          <w:i/>
        </w:rPr>
      </w:pPr>
    </w:p>
    <w:p w:rsidR="007524DB" w:rsidRDefault="007524DB" w:rsidP="007524DB">
      <w:pPr>
        <w:rPr>
          <w:i/>
        </w:rPr>
      </w:pPr>
    </w:p>
    <w:p w:rsidR="007524DB" w:rsidRDefault="007524DB" w:rsidP="007524DB">
      <w:pPr>
        <w:rPr>
          <w:i/>
        </w:rPr>
      </w:pPr>
      <w:r>
        <w:rPr>
          <w:i/>
        </w:rPr>
        <w:t>Main</w:t>
      </w:r>
    </w:p>
    <w:p w:rsidR="007524DB" w:rsidRDefault="007524DB" w:rsidP="007524DB">
      <w:pPr>
        <w:rPr>
          <w:i/>
        </w:rPr>
      </w:pPr>
    </w:p>
    <w:p w:rsidR="007524DB" w:rsidRDefault="007524DB" w:rsidP="007524DB">
      <w:pPr>
        <w:rPr>
          <w:i/>
        </w:rPr>
      </w:pPr>
      <w:r>
        <w:rPr>
          <w:i/>
        </w:rPr>
        <w:t>Set random number seed</w:t>
      </w:r>
    </w:p>
    <w:p w:rsidR="007524DB" w:rsidRDefault="007524DB" w:rsidP="007524DB">
      <w:pPr>
        <w:rPr>
          <w:i/>
        </w:rPr>
      </w:pPr>
    </w:p>
    <w:p w:rsidR="007524DB" w:rsidRDefault="007524DB" w:rsidP="007524DB">
      <w:pPr>
        <w:rPr>
          <w:i/>
        </w:rPr>
      </w:pPr>
    </w:p>
    <w:p w:rsidR="007524DB" w:rsidRDefault="007524DB" w:rsidP="007524DB">
      <w:pPr>
        <w:rPr>
          <w:i/>
        </w:rPr>
      </w:pPr>
      <w:r>
        <w:rPr>
          <w:i/>
        </w:rPr>
        <w:t>Declare Variables</w:t>
      </w:r>
    </w:p>
    <w:p w:rsidR="007524DB" w:rsidRDefault="007524DB" w:rsidP="007524DB">
      <w:pPr>
        <w:rPr>
          <w:i/>
        </w:rPr>
      </w:pPr>
    </w:p>
    <w:p w:rsidR="007524DB" w:rsidRDefault="007524DB" w:rsidP="007524DB">
      <w:pPr>
        <w:rPr>
          <w:i/>
        </w:rPr>
      </w:pPr>
    </w:p>
    <w:p w:rsidR="007524DB" w:rsidRDefault="007524DB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7524DB" w:rsidRDefault="00674ADD" w:rsidP="007524DB">
      <w:pPr>
        <w:rPr>
          <w:i/>
        </w:rPr>
      </w:pPr>
      <w:r>
        <w:rPr>
          <w:i/>
        </w:rPr>
        <w:t>Whi</w:t>
      </w:r>
      <w:r w:rsidR="007524DB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32CBD46F" wp14:editId="50A17C44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2762250" cy="4610735"/>
            <wp:effectExtent l="0" t="0" r="0" b="0"/>
            <wp:wrapThrough wrapText="bothSides">
              <wp:wrapPolygon edited="0">
                <wp:start x="0" y="0"/>
                <wp:lineTo x="0" y="21508"/>
                <wp:lineTo x="21451" y="21508"/>
                <wp:lineTo x="214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le loop</w:t>
      </w: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  <w:r>
        <w:rPr>
          <w:i/>
        </w:rPr>
        <w:t xml:space="preserve">Calls function </w:t>
      </w:r>
      <w:proofErr w:type="spellStart"/>
      <w:r>
        <w:rPr>
          <w:i/>
        </w:rPr>
        <w:t>getCard</w:t>
      </w:r>
      <w:proofErr w:type="spellEnd"/>
      <w:r>
        <w:rPr>
          <w:i/>
        </w:rPr>
        <w:t xml:space="preserve"> Two times for player’s hand</w:t>
      </w: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674ADD">
      <w:pPr>
        <w:rPr>
          <w:i/>
        </w:rPr>
      </w:pPr>
      <w:r>
        <w:rPr>
          <w:i/>
        </w:rPr>
        <w:t xml:space="preserve">Calls function </w:t>
      </w:r>
      <w:proofErr w:type="spellStart"/>
      <w:r>
        <w:rPr>
          <w:i/>
        </w:rPr>
        <w:t>getCard</w:t>
      </w:r>
      <w:proofErr w:type="spellEnd"/>
      <w:r>
        <w:rPr>
          <w:i/>
        </w:rPr>
        <w:t xml:space="preserve"> Two times for dealer’s hand</w:t>
      </w:r>
    </w:p>
    <w:p w:rsidR="00674ADD" w:rsidRDefault="00674ADD" w:rsidP="00674ADD">
      <w:pPr>
        <w:rPr>
          <w:i/>
        </w:rPr>
      </w:pPr>
    </w:p>
    <w:p w:rsidR="00674ADD" w:rsidRDefault="00674ADD" w:rsidP="00674ADD">
      <w:pPr>
        <w:rPr>
          <w:i/>
        </w:rPr>
      </w:pPr>
    </w:p>
    <w:p w:rsidR="00674ADD" w:rsidRDefault="00674ADD" w:rsidP="00674ADD">
      <w:pPr>
        <w:rPr>
          <w:i/>
        </w:rPr>
      </w:pPr>
      <w:r>
        <w:rPr>
          <w:i/>
        </w:rPr>
        <w:t xml:space="preserve">Calls function print to display </w:t>
      </w:r>
      <w:proofErr w:type="spellStart"/>
      <w:r>
        <w:rPr>
          <w:i/>
        </w:rPr>
        <w:t>pHand</w:t>
      </w:r>
      <w:proofErr w:type="spellEnd"/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240030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429" y="21508"/>
                <wp:lineTo x="2142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While loop</w:t>
      </w: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  <w:r>
        <w:rPr>
          <w:i/>
        </w:rPr>
        <w:t>True</w:t>
      </w: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  <w:r>
        <w:rPr>
          <w:i/>
        </w:rPr>
        <w:t>Call function get card</w:t>
      </w: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674ADD" w:rsidP="007524DB">
      <w:pPr>
        <w:rPr>
          <w:i/>
        </w:rPr>
      </w:pPr>
    </w:p>
    <w:p w:rsidR="00674ADD" w:rsidRDefault="008506DD" w:rsidP="007524DB">
      <w:pPr>
        <w:rPr>
          <w:i/>
        </w:rPr>
      </w:pPr>
      <w:r>
        <w:rPr>
          <w:i/>
        </w:rPr>
        <w:t>Calls function print to display hand</w:t>
      </w: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  <w:r>
        <w:rPr>
          <w:i/>
        </w:rPr>
        <w:t>If statement</w:t>
      </w:r>
    </w:p>
    <w:p w:rsidR="008506DD" w:rsidRDefault="008506DD" w:rsidP="007524DB">
      <w:pPr>
        <w:rPr>
          <w:i/>
        </w:rPr>
      </w:pPr>
      <w:r>
        <w:rPr>
          <w:i/>
        </w:rPr>
        <w:t>True number losses increment</w:t>
      </w:r>
    </w:p>
    <w:p w:rsidR="008506DD" w:rsidRDefault="008506DD" w:rsidP="007524DB">
      <w:pPr>
        <w:rPr>
          <w:i/>
        </w:rPr>
      </w:pPr>
      <w:r>
        <w:rPr>
          <w:i/>
        </w:rPr>
        <w:t>False if statement ends</w:t>
      </w:r>
    </w:p>
    <w:p w:rsidR="008506DD" w:rsidRDefault="008506DD" w:rsidP="007524DB">
      <w:pPr>
        <w:rPr>
          <w:i/>
        </w:rPr>
      </w:pPr>
      <w:r>
        <w:rPr>
          <w:i/>
        </w:rPr>
        <w:t>While Loop ends</w:t>
      </w: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  <w:r>
        <w:rPr>
          <w:i/>
        </w:rPr>
        <w:lastRenderedPageBreak/>
        <w:t xml:space="preserve">If </w:t>
      </w:r>
      <w:r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19BFC573" wp14:editId="6D069A7A">
            <wp:simplePos x="0" y="0"/>
            <wp:positionH relativeFrom="column">
              <wp:posOffset>4210050</wp:posOffset>
            </wp:positionH>
            <wp:positionV relativeFrom="margin">
              <wp:align>top</wp:align>
            </wp:positionV>
            <wp:extent cx="2343150" cy="5220335"/>
            <wp:effectExtent l="0" t="0" r="0" b="0"/>
            <wp:wrapThrough wrapText="bothSides">
              <wp:wrapPolygon edited="0">
                <wp:start x="0" y="0"/>
                <wp:lineTo x="0" y="21519"/>
                <wp:lineTo x="21424" y="21519"/>
                <wp:lineTo x="2142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 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statement false</w:t>
      </w: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  <w:r>
        <w:rPr>
          <w:i/>
        </w:rPr>
        <w:t>If the player did not bust</w:t>
      </w:r>
    </w:p>
    <w:p w:rsidR="008506DD" w:rsidRDefault="008506DD" w:rsidP="007524DB">
      <w:pPr>
        <w:rPr>
          <w:i/>
        </w:rPr>
      </w:pPr>
      <w:r>
        <w:rPr>
          <w:i/>
        </w:rPr>
        <w:t>Call function print to make dealer hand bust</w:t>
      </w: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  <w:r>
        <w:rPr>
          <w:i/>
        </w:rPr>
        <w:t>While loop</w:t>
      </w:r>
    </w:p>
    <w:p w:rsidR="008506DD" w:rsidRDefault="008506DD" w:rsidP="007524DB">
      <w:pPr>
        <w:rPr>
          <w:i/>
        </w:rPr>
      </w:pPr>
      <w:r>
        <w:rPr>
          <w:i/>
        </w:rPr>
        <w:t>Calls function value to determine who won</w:t>
      </w: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  <w:r>
        <w:rPr>
          <w:i/>
        </w:rPr>
        <w:t xml:space="preserve">Calls function </w:t>
      </w:r>
      <w:proofErr w:type="spellStart"/>
      <w:r>
        <w:rPr>
          <w:i/>
        </w:rPr>
        <w:t>getCard</w:t>
      </w:r>
      <w:proofErr w:type="spellEnd"/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8506DD" w:rsidP="007524DB">
      <w:pPr>
        <w:rPr>
          <w:i/>
        </w:rPr>
      </w:pPr>
    </w:p>
    <w:p w:rsidR="008506DD" w:rsidRDefault="00340A4A" w:rsidP="007524DB">
      <w:pPr>
        <w:rPr>
          <w:i/>
        </w:rPr>
      </w:pPr>
      <w:r>
        <w:rPr>
          <w:i/>
        </w:rPr>
        <w:t>Calls function print to display that dealers hand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</w:rPr>
        <w:t xml:space="preserve">Calls function </w:t>
      </w:r>
      <w:proofErr w:type="spellStart"/>
      <w:r>
        <w:rPr>
          <w:i/>
        </w:rPr>
        <w:t>calc</w:t>
      </w:r>
      <w:proofErr w:type="spellEnd"/>
      <w:r>
        <w:rPr>
          <w:i/>
        </w:rPr>
        <w:t xml:space="preserve"> to declare bust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2336" behindDoc="0" locked="0" layoutInCell="1" allowOverlap="1" wp14:anchorId="681A241F" wp14:editId="4DE89905">
            <wp:simplePos x="0" y="0"/>
            <wp:positionH relativeFrom="page">
              <wp:align>right</wp:align>
            </wp:positionH>
            <wp:positionV relativeFrom="page">
              <wp:posOffset>1419225</wp:posOffset>
            </wp:positionV>
            <wp:extent cx="4114800" cy="6058535"/>
            <wp:effectExtent l="0" t="0" r="0" b="0"/>
            <wp:wrapThrough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A4A" w:rsidRDefault="00340A4A" w:rsidP="007524DB">
      <w:pPr>
        <w:rPr>
          <w:i/>
        </w:rPr>
      </w:pPr>
    </w:p>
    <w:p w:rsidR="008506DD" w:rsidRDefault="009B3487" w:rsidP="007524DB">
      <w:pPr>
        <w:rPr>
          <w:i/>
        </w:rPr>
      </w:pPr>
      <w:r>
        <w:rPr>
          <w:i/>
        </w:rPr>
        <w:t>If statement</w:t>
      </w:r>
    </w:p>
    <w:p w:rsidR="00340A4A" w:rsidRDefault="00340A4A" w:rsidP="007524DB">
      <w:pPr>
        <w:rPr>
          <w:i/>
        </w:rPr>
      </w:pPr>
      <w:r>
        <w:rPr>
          <w:i/>
        </w:rPr>
        <w:t xml:space="preserve">True win </w:t>
      </w:r>
      <w:r w:rsidR="009B3487">
        <w:rPr>
          <w:i/>
        </w:rPr>
        <w:t>is</w:t>
      </w:r>
      <w:r>
        <w:rPr>
          <w:i/>
        </w:rPr>
        <w:t xml:space="preserve"> added</w:t>
      </w:r>
    </w:p>
    <w:p w:rsidR="00340A4A" w:rsidRDefault="00340A4A" w:rsidP="007524DB">
      <w:pPr>
        <w:rPr>
          <w:i/>
        </w:rPr>
      </w:pPr>
      <w:r>
        <w:rPr>
          <w:i/>
        </w:rPr>
        <w:t>End if statement</w:t>
      </w:r>
    </w:p>
    <w:p w:rsidR="00340A4A" w:rsidRDefault="00340A4A" w:rsidP="007524DB">
      <w:pPr>
        <w:rPr>
          <w:i/>
        </w:rPr>
      </w:pPr>
      <w:r>
        <w:rPr>
          <w:i/>
        </w:rPr>
        <w:t>Call bubble sort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</w:rPr>
        <w:t>Call selection sort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</w:rPr>
        <w:t>Output hands high and lows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</w:rPr>
        <w:t>For loop</w:t>
      </w:r>
    </w:p>
    <w:p w:rsidR="00340A4A" w:rsidRDefault="00340A4A" w:rsidP="007524DB">
      <w:pPr>
        <w:rPr>
          <w:i/>
        </w:rPr>
      </w:pPr>
      <w:r>
        <w:rPr>
          <w:i/>
        </w:rPr>
        <w:t>Output the hand that you had at the end of each round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</w:rPr>
        <w:t>If statement</w:t>
      </w:r>
    </w:p>
    <w:p w:rsidR="00340A4A" w:rsidRDefault="00340A4A" w:rsidP="007524DB">
      <w:pPr>
        <w:rPr>
          <w:i/>
        </w:rPr>
      </w:pPr>
      <w:r>
        <w:rPr>
          <w:i/>
        </w:rPr>
        <w:t>Calls function binary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8A4781" wp14:editId="16E5DAE9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352425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83" y="21456"/>
                <wp:lineTo x="2148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 p4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A4A" w:rsidRDefault="00340A4A" w:rsidP="007524DB">
      <w:pPr>
        <w:rPr>
          <w:i/>
        </w:rPr>
      </w:pPr>
      <w:r>
        <w:rPr>
          <w:i/>
        </w:rPr>
        <w:t>If statement</w:t>
      </w:r>
    </w:p>
    <w:p w:rsidR="00340A4A" w:rsidRDefault="00340A4A" w:rsidP="007524DB">
      <w:pPr>
        <w:rPr>
          <w:i/>
        </w:rPr>
      </w:pPr>
      <w:r>
        <w:rPr>
          <w:i/>
        </w:rPr>
        <w:t>If you busted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</w:rPr>
        <w:t xml:space="preserve">Output your hand and dealers hand </w:t>
      </w:r>
    </w:p>
    <w:p w:rsidR="00340A4A" w:rsidRDefault="00340A4A" w:rsidP="007524DB">
      <w:pPr>
        <w:rPr>
          <w:i/>
        </w:rPr>
      </w:pPr>
    </w:p>
    <w:p w:rsidR="00340A4A" w:rsidRDefault="00340A4A" w:rsidP="007524DB">
      <w:pPr>
        <w:rPr>
          <w:i/>
        </w:rPr>
      </w:pPr>
      <w:r>
        <w:rPr>
          <w:i/>
        </w:rPr>
        <w:t>Add loss</w:t>
      </w:r>
    </w:p>
    <w:p w:rsidR="00340A4A" w:rsidRDefault="00340A4A" w:rsidP="007524DB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21A80772" wp14:editId="463266D9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3219450" cy="5591810"/>
            <wp:effectExtent l="0" t="0" r="0" b="8890"/>
            <wp:wrapThrough wrapText="bothSides">
              <wp:wrapPolygon edited="0">
                <wp:start x="0" y="0"/>
                <wp:lineTo x="0" y="21561"/>
                <wp:lineTo x="21472" y="21561"/>
                <wp:lineTo x="2147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 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End if statement</w:t>
      </w:r>
    </w:p>
    <w:p w:rsidR="00340A4A" w:rsidRDefault="00340A4A" w:rsidP="007524DB">
      <w:pPr>
        <w:rPr>
          <w:i/>
        </w:rPr>
      </w:pPr>
    </w:p>
    <w:p w:rsidR="00340A4A" w:rsidRDefault="00B26A86" w:rsidP="007524DB">
      <w:pPr>
        <w:rPr>
          <w:i/>
        </w:rPr>
      </w:pPr>
      <w:r>
        <w:rPr>
          <w:i/>
        </w:rPr>
        <w:t>Average rounds won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  <w:proofErr w:type="spellStart"/>
      <w:r>
        <w:rPr>
          <w:i/>
        </w:rPr>
        <w:t>Ouput</w:t>
      </w:r>
      <w:proofErr w:type="spellEnd"/>
      <w:r>
        <w:rPr>
          <w:i/>
        </w:rPr>
        <w:t xml:space="preserve"> results to txt file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  <w:r>
        <w:rPr>
          <w:i/>
        </w:rPr>
        <w:t>Outputs data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  <w:r>
        <w:rPr>
          <w:i/>
        </w:rPr>
        <w:t>To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  <w:r>
        <w:rPr>
          <w:i/>
        </w:rPr>
        <w:t>Text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  <w:r>
        <w:rPr>
          <w:i/>
        </w:rPr>
        <w:t>File</w:t>
      </w:r>
    </w:p>
    <w:p w:rsidR="00B26A86" w:rsidRDefault="00B26A86" w:rsidP="007524DB">
      <w:pPr>
        <w:rPr>
          <w:i/>
        </w:rPr>
      </w:pPr>
      <w:r>
        <w:rPr>
          <w:i/>
        </w:rPr>
        <w:t>Close file</w:t>
      </w:r>
    </w:p>
    <w:p w:rsidR="00B26A86" w:rsidRDefault="00B26A86" w:rsidP="007524DB">
      <w:pPr>
        <w:rPr>
          <w:i/>
        </w:rPr>
      </w:pPr>
      <w:r>
        <w:rPr>
          <w:i/>
        </w:rPr>
        <w:t>Exit program</w:t>
      </w:r>
    </w:p>
    <w:p w:rsidR="00B26A86" w:rsidRDefault="00B26A86" w:rsidP="007524DB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89A13C2" wp14:editId="39F4B1D3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5486400" cy="3871595"/>
            <wp:effectExtent l="0" t="0" r="0" b="0"/>
            <wp:wrapThrough wrapText="bothSides">
              <wp:wrapPolygon edited="0">
                <wp:start x="0" y="0"/>
                <wp:lineTo x="0" y="21469"/>
                <wp:lineTo x="21525" y="21469"/>
                <wp:lineTo x="2152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gain fun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86" w:rsidRDefault="00B26A86" w:rsidP="007524DB">
      <w:pPr>
        <w:rPr>
          <w:i/>
        </w:rPr>
      </w:pPr>
      <w:r>
        <w:rPr>
          <w:i/>
        </w:rPr>
        <w:t>Again function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9B3487" w:rsidP="007524DB">
      <w:pPr>
        <w:rPr>
          <w:i/>
        </w:rPr>
      </w:pPr>
      <w:r>
        <w:rPr>
          <w:i/>
        </w:rPr>
        <w:t>Decides if</w:t>
      </w:r>
      <w:r w:rsidR="00B26A86">
        <w:rPr>
          <w:i/>
        </w:rPr>
        <w:t xml:space="preserve"> you want to play the game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6432" behindDoc="0" locked="0" layoutInCell="1" allowOverlap="1" wp14:anchorId="362C08F0" wp14:editId="525FB0A2">
            <wp:simplePos x="0" y="0"/>
            <wp:positionH relativeFrom="page">
              <wp:posOffset>4733925</wp:posOffset>
            </wp:positionH>
            <wp:positionV relativeFrom="page">
              <wp:posOffset>4629150</wp:posOffset>
            </wp:positionV>
            <wp:extent cx="2905125" cy="5648960"/>
            <wp:effectExtent l="0" t="0" r="9525" b="8890"/>
            <wp:wrapThrough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bble func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86" w:rsidRDefault="00B26A86" w:rsidP="007524DB">
      <w:pPr>
        <w:rPr>
          <w:i/>
        </w:rPr>
      </w:pPr>
      <w:r>
        <w:rPr>
          <w:i/>
        </w:rPr>
        <w:t xml:space="preserve">Bubble sort sorts all the cards at the end of the </w:t>
      </w:r>
    </w:p>
    <w:p w:rsidR="00B26A86" w:rsidRDefault="00B26A86" w:rsidP="007524DB">
      <w:pPr>
        <w:rPr>
          <w:i/>
        </w:rPr>
      </w:pPr>
      <w:r>
        <w:rPr>
          <w:i/>
        </w:rPr>
        <w:t>Game to know what your highest and</w:t>
      </w:r>
    </w:p>
    <w:p w:rsidR="00B26A86" w:rsidRDefault="00B26A86" w:rsidP="007524DB">
      <w:pPr>
        <w:rPr>
          <w:i/>
        </w:rPr>
      </w:pPr>
      <w:r>
        <w:rPr>
          <w:i/>
        </w:rPr>
        <w:t xml:space="preserve"> </w:t>
      </w:r>
      <w:proofErr w:type="gramStart"/>
      <w:r>
        <w:rPr>
          <w:i/>
        </w:rPr>
        <w:t>lowest</w:t>
      </w:r>
      <w:proofErr w:type="gramEnd"/>
      <w:r>
        <w:rPr>
          <w:i/>
        </w:rPr>
        <w:t xml:space="preserve"> hands were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847DC6" wp14:editId="10D9F12B">
            <wp:simplePos x="0" y="0"/>
            <wp:positionH relativeFrom="page">
              <wp:align>right</wp:align>
            </wp:positionH>
            <wp:positionV relativeFrom="page">
              <wp:posOffset>1104900</wp:posOffset>
            </wp:positionV>
            <wp:extent cx="4000500" cy="7068185"/>
            <wp:effectExtent l="0" t="0" r="0" b="0"/>
            <wp:wrapThrough wrapText="bothSides">
              <wp:wrapPolygon edited="0">
                <wp:start x="0" y="0"/>
                <wp:lineTo x="0" y="21540"/>
                <wp:lineTo x="21497" y="21540"/>
                <wp:lineTo x="2149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nary and swap fun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  <w:r>
        <w:rPr>
          <w:i/>
        </w:rPr>
        <w:t>Binary sort and swap</w:t>
      </w:r>
    </w:p>
    <w:p w:rsidR="00B26A86" w:rsidRDefault="00B26A86" w:rsidP="007524DB">
      <w:pPr>
        <w:rPr>
          <w:i/>
        </w:rPr>
      </w:pPr>
    </w:p>
    <w:p w:rsidR="00B26A86" w:rsidRDefault="00B26A86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FB8CAEC" wp14:editId="0F4D7E14">
            <wp:simplePos x="0" y="0"/>
            <wp:positionH relativeFrom="column">
              <wp:posOffset>2333625</wp:posOffset>
            </wp:positionH>
            <wp:positionV relativeFrom="margin">
              <wp:align>top</wp:align>
            </wp:positionV>
            <wp:extent cx="4276725" cy="4391025"/>
            <wp:effectExtent l="0" t="0" r="9525" b="9525"/>
            <wp:wrapThrough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c Funct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CFC" w:rsidRDefault="00A97CFC" w:rsidP="007524DB">
      <w:pPr>
        <w:rPr>
          <w:i/>
        </w:rPr>
      </w:pPr>
      <w:r>
        <w:rPr>
          <w:i/>
        </w:rPr>
        <w:t>Calculation function</w:t>
      </w: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  <w:r>
        <w:rPr>
          <w:i/>
        </w:rPr>
        <w:t xml:space="preserve">Calculates is your hand </w:t>
      </w:r>
    </w:p>
    <w:p w:rsidR="00A97CFC" w:rsidRDefault="00A97CFC" w:rsidP="007524DB">
      <w:pPr>
        <w:rPr>
          <w:i/>
        </w:rPr>
      </w:pPr>
      <w:r>
        <w:rPr>
          <w:i/>
        </w:rPr>
        <w:t>Vs the dealers hand</w:t>
      </w: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  <w:r>
        <w:rPr>
          <w:i/>
        </w:rPr>
        <w:t>Is a bust or not</w:t>
      </w:r>
    </w:p>
    <w:p w:rsidR="00A97CFC" w:rsidRDefault="00A97CFC" w:rsidP="007524DB">
      <w:pPr>
        <w:rPr>
          <w:i/>
        </w:rPr>
      </w:pPr>
      <w:r>
        <w:rPr>
          <w:i/>
        </w:rPr>
        <w:t>As well as outputs that data</w:t>
      </w: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80118E2" wp14:editId="4D245797">
            <wp:simplePos x="0" y="0"/>
            <wp:positionH relativeFrom="page">
              <wp:align>right</wp:align>
            </wp:positionH>
            <wp:positionV relativeFrom="page">
              <wp:posOffset>1104900</wp:posOffset>
            </wp:positionV>
            <wp:extent cx="1733550" cy="6287135"/>
            <wp:effectExtent l="0" t="0" r="0" b="0"/>
            <wp:wrapThrough wrapText="bothSides">
              <wp:wrapPolygon edited="0">
                <wp:start x="0" y="0"/>
                <wp:lineTo x="0" y="21532"/>
                <wp:lineTo x="21363" y="21532"/>
                <wp:lineTo x="2136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t card func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CFC" w:rsidRDefault="00A97CFC" w:rsidP="007524DB">
      <w:pPr>
        <w:rPr>
          <w:i/>
        </w:rPr>
      </w:pPr>
      <w:r>
        <w:rPr>
          <w:i/>
        </w:rPr>
        <w:t>Get card function</w:t>
      </w: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  <w:r>
        <w:rPr>
          <w:i/>
        </w:rPr>
        <w:t xml:space="preserve">This function </w:t>
      </w:r>
    </w:p>
    <w:p w:rsidR="00A97CFC" w:rsidRDefault="00A97CFC" w:rsidP="007524DB">
      <w:pPr>
        <w:rPr>
          <w:i/>
        </w:rPr>
      </w:pPr>
      <w:r>
        <w:rPr>
          <w:i/>
        </w:rPr>
        <w:t xml:space="preserve">Outputs your hand of cards to both </w:t>
      </w:r>
    </w:p>
    <w:p w:rsidR="00A97CFC" w:rsidRDefault="00A97CFC" w:rsidP="007524DB">
      <w:pPr>
        <w:rPr>
          <w:i/>
        </w:rPr>
      </w:pPr>
      <w:r>
        <w:rPr>
          <w:i/>
        </w:rPr>
        <w:t xml:space="preserve">Plater and dealer </w:t>
      </w:r>
    </w:p>
    <w:p w:rsidR="00A97CFC" w:rsidRDefault="00A97CFC" w:rsidP="007524DB">
      <w:pPr>
        <w:rPr>
          <w:i/>
        </w:rPr>
      </w:pPr>
      <w:r>
        <w:rPr>
          <w:i/>
        </w:rPr>
        <w:t>Randomly with a 52 deck of cards</w:t>
      </w: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A97CFC" w:rsidRDefault="00A97CFC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A97CFC" w:rsidRDefault="00A97CFC" w:rsidP="007524DB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4886325</wp:posOffset>
            </wp:positionH>
            <wp:positionV relativeFrom="page">
              <wp:posOffset>1095375</wp:posOffset>
            </wp:positionV>
            <wp:extent cx="1733550" cy="5839460"/>
            <wp:effectExtent l="0" t="0" r="0" b="8890"/>
            <wp:wrapThrough wrapText="bothSides">
              <wp:wrapPolygon edited="0">
                <wp:start x="0" y="0"/>
                <wp:lineTo x="0" y="21562"/>
                <wp:lineTo x="21363" y="21562"/>
                <wp:lineTo x="2136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put finc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A81">
        <w:rPr>
          <w:i/>
        </w:rPr>
        <w:t>Bool input</w:t>
      </w:r>
    </w:p>
    <w:p w:rsidR="002D3A81" w:rsidRDefault="002D3A81" w:rsidP="007524DB">
      <w:pPr>
        <w:rPr>
          <w:i/>
        </w:rPr>
      </w:pPr>
      <w:r>
        <w:rPr>
          <w:i/>
        </w:rPr>
        <w:t>Decision function to decide if yes or no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 xml:space="preserve">Do while 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 xml:space="preserve">Input </w:t>
      </w:r>
      <w:proofErr w:type="spellStart"/>
      <w:r>
        <w:rPr>
          <w:i/>
        </w:rPr>
        <w:t>input</w:t>
      </w:r>
      <w:proofErr w:type="spellEnd"/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While loop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End while loop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Print function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Prints out what</w:t>
      </w:r>
      <w:r>
        <w:rPr>
          <w:i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3419475</wp:posOffset>
            </wp:positionH>
            <wp:positionV relativeFrom="margin">
              <wp:align>top</wp:align>
            </wp:positionV>
            <wp:extent cx="3171825" cy="5763260"/>
            <wp:effectExtent l="0" t="0" r="9525" b="8890"/>
            <wp:wrapThrough wrapText="bothSides">
              <wp:wrapPolygon edited="0">
                <wp:start x="0" y="0"/>
                <wp:lineTo x="0" y="21562"/>
                <wp:lineTo x="21535" y="21562"/>
                <wp:lineTo x="2153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 Func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is the players hand value is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 xml:space="preserve">For loop 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proofErr w:type="spellStart"/>
      <w:r>
        <w:rPr>
          <w:i/>
        </w:rPr>
        <w:t>Cout</w:t>
      </w:r>
      <w:proofErr w:type="spellEnd"/>
    </w:p>
    <w:p w:rsidR="002D3A81" w:rsidRDefault="002D3A81" w:rsidP="007524DB">
      <w:pPr>
        <w:rPr>
          <w:i/>
        </w:rPr>
      </w:pPr>
      <w:r>
        <w:rPr>
          <w:i/>
        </w:rPr>
        <w:t xml:space="preserve">Total value of hand 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If you want to add another card or not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End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1104900</wp:posOffset>
            </wp:positionV>
            <wp:extent cx="2981325" cy="5896610"/>
            <wp:effectExtent l="0" t="0" r="9525" b="8890"/>
            <wp:wrapThrough wrapText="bothSides">
              <wp:wrapPolygon edited="0">
                <wp:start x="0" y="0"/>
                <wp:lineTo x="0" y="21563"/>
                <wp:lineTo x="21531" y="21563"/>
                <wp:lineTo x="2153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lction Sort Func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A81" w:rsidRDefault="002D3A81" w:rsidP="007524DB">
      <w:pPr>
        <w:rPr>
          <w:i/>
        </w:rPr>
      </w:pPr>
      <w:r>
        <w:rPr>
          <w:i/>
        </w:rPr>
        <w:t>Selection sort</w:t>
      </w:r>
    </w:p>
    <w:p w:rsidR="002D3A81" w:rsidRDefault="009B3487" w:rsidP="007524DB">
      <w:pPr>
        <w:rPr>
          <w:i/>
        </w:rPr>
      </w:pPr>
      <w:r>
        <w:rPr>
          <w:i/>
        </w:rPr>
        <w:t>Sorts</w:t>
      </w:r>
      <w:r w:rsidR="002D3A81">
        <w:rPr>
          <w:i/>
        </w:rPr>
        <w:t xml:space="preserve"> all your previous hands and displaying them</w:t>
      </w:r>
    </w:p>
    <w:p w:rsidR="002D3A81" w:rsidRDefault="009B3487" w:rsidP="007524DB">
      <w:pPr>
        <w:rPr>
          <w:i/>
        </w:rPr>
      </w:pPr>
      <w:r>
        <w:rPr>
          <w:i/>
        </w:rPr>
        <w:t>High</w:t>
      </w:r>
      <w:r w:rsidR="002D3A81">
        <w:rPr>
          <w:i/>
        </w:rPr>
        <w:t xml:space="preserve"> to low</w:t>
      </w:r>
    </w:p>
    <w:p w:rsidR="002D3A81" w:rsidRDefault="002D3A81" w:rsidP="007524DB">
      <w:pPr>
        <w:rPr>
          <w:i/>
        </w:rPr>
      </w:pPr>
    </w:p>
    <w:p w:rsidR="002D3A81" w:rsidRDefault="009B3487" w:rsidP="007524DB">
      <w:pPr>
        <w:rPr>
          <w:i/>
        </w:rPr>
      </w:pPr>
      <w:r>
        <w:rPr>
          <w:i/>
        </w:rPr>
        <w:t>For</w:t>
      </w:r>
      <w:r w:rsidR="002D3A81">
        <w:rPr>
          <w:i/>
        </w:rPr>
        <w:t xml:space="preserve"> loop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For loop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If statement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Swap function called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End</w:t>
      </w: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3981450" cy="5001260"/>
            <wp:effectExtent l="0" t="0" r="0" b="8890"/>
            <wp:wrapThrough wrapText="bothSides">
              <wp:wrapPolygon edited="0">
                <wp:start x="0" y="0"/>
                <wp:lineTo x="0" y="21556"/>
                <wp:lineTo x="21497" y="21556"/>
                <wp:lineTo x="2149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lue Func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A81" w:rsidRDefault="002D3A81" w:rsidP="007524DB">
      <w:pPr>
        <w:rPr>
          <w:i/>
        </w:rPr>
      </w:pPr>
      <w:r>
        <w:rPr>
          <w:i/>
        </w:rPr>
        <w:t>Value function</w:t>
      </w:r>
    </w:p>
    <w:p w:rsidR="002D3A81" w:rsidRDefault="009B3487" w:rsidP="007524DB">
      <w:pPr>
        <w:rPr>
          <w:i/>
        </w:rPr>
      </w:pPr>
      <w:r>
        <w:rPr>
          <w:i/>
        </w:rPr>
        <w:t>Makes up the card values</w:t>
      </w:r>
    </w:p>
    <w:p w:rsidR="009B3487" w:rsidRDefault="009B3487" w:rsidP="007524DB">
      <w:pPr>
        <w:rPr>
          <w:i/>
        </w:rPr>
      </w:pPr>
    </w:p>
    <w:p w:rsidR="009B3487" w:rsidRDefault="009B3487" w:rsidP="007524DB">
      <w:pPr>
        <w:rPr>
          <w:i/>
        </w:rPr>
      </w:pPr>
    </w:p>
    <w:p w:rsidR="002D3A81" w:rsidRDefault="002D3A81" w:rsidP="007524DB">
      <w:pPr>
        <w:rPr>
          <w:i/>
        </w:rPr>
      </w:pPr>
      <w:r>
        <w:rPr>
          <w:i/>
        </w:rPr>
        <w:t>For loop</w:t>
      </w:r>
    </w:p>
    <w:p w:rsidR="009B3487" w:rsidRDefault="009B3487" w:rsidP="007524DB">
      <w:pPr>
        <w:rPr>
          <w:i/>
        </w:rPr>
      </w:pPr>
    </w:p>
    <w:p w:rsidR="009B3487" w:rsidRDefault="009B3487" w:rsidP="007524DB">
      <w:pPr>
        <w:rPr>
          <w:i/>
        </w:rPr>
      </w:pPr>
      <w:r>
        <w:rPr>
          <w:i/>
        </w:rPr>
        <w:t>Switch statement</w:t>
      </w:r>
    </w:p>
    <w:p w:rsidR="009B3487" w:rsidRDefault="009B3487" w:rsidP="007524DB">
      <w:pPr>
        <w:rPr>
          <w:i/>
        </w:rPr>
      </w:pPr>
    </w:p>
    <w:p w:rsidR="009B3487" w:rsidRDefault="009B3487" w:rsidP="007524DB">
      <w:pPr>
        <w:rPr>
          <w:i/>
        </w:rPr>
      </w:pPr>
    </w:p>
    <w:p w:rsidR="009B3487" w:rsidRDefault="009B3487" w:rsidP="007524DB">
      <w:pPr>
        <w:rPr>
          <w:i/>
        </w:rPr>
      </w:pPr>
    </w:p>
    <w:p w:rsidR="009B3487" w:rsidRPr="007524DB" w:rsidRDefault="009B3487" w:rsidP="007524DB">
      <w:pPr>
        <w:rPr>
          <w:i/>
        </w:rPr>
      </w:pPr>
      <w:r>
        <w:rPr>
          <w:i/>
        </w:rPr>
        <w:t>Return value</w:t>
      </w:r>
    </w:p>
    <w:sectPr w:rsidR="009B3487" w:rsidRPr="007524DB">
      <w:footerReference w:type="default" r:id="rId2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BEE" w:rsidRDefault="00D21BEE" w:rsidP="00C6554A">
      <w:pPr>
        <w:spacing w:before="0" w:after="0" w:line="240" w:lineRule="auto"/>
      </w:pPr>
      <w:r>
        <w:separator/>
      </w:r>
    </w:p>
  </w:endnote>
  <w:endnote w:type="continuationSeparator" w:id="0">
    <w:p w:rsidR="00D21BEE" w:rsidRDefault="00D21BE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B3487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BEE" w:rsidRDefault="00D21BEE" w:rsidP="00C6554A">
      <w:pPr>
        <w:spacing w:before="0" w:after="0" w:line="240" w:lineRule="auto"/>
      </w:pPr>
      <w:r>
        <w:separator/>
      </w:r>
    </w:p>
  </w:footnote>
  <w:footnote w:type="continuationSeparator" w:id="0">
    <w:p w:rsidR="00D21BEE" w:rsidRDefault="00D21BE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13"/>
    <w:rsid w:val="000F5B13"/>
    <w:rsid w:val="002554CD"/>
    <w:rsid w:val="00293B83"/>
    <w:rsid w:val="002B4294"/>
    <w:rsid w:val="002D3A81"/>
    <w:rsid w:val="00333D0D"/>
    <w:rsid w:val="00340A4A"/>
    <w:rsid w:val="0041626F"/>
    <w:rsid w:val="004C049F"/>
    <w:rsid w:val="005000E2"/>
    <w:rsid w:val="00674ADD"/>
    <w:rsid w:val="006A3CE7"/>
    <w:rsid w:val="007524DB"/>
    <w:rsid w:val="008506DD"/>
    <w:rsid w:val="009B3487"/>
    <w:rsid w:val="009F0013"/>
    <w:rsid w:val="00A97CFC"/>
    <w:rsid w:val="00B26A86"/>
    <w:rsid w:val="00C6554A"/>
    <w:rsid w:val="00D21BEE"/>
    <w:rsid w:val="00ED36D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67766-42EF-4BA8-AF2E-2CE8CC3D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rary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095E-E272-4758-B0AB-04DE8C2E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73</TotalTime>
  <Pages>16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cybraryn</dc:creator>
  <cp:keywords/>
  <dc:description/>
  <cp:lastModifiedBy>Sergio Nuno</cp:lastModifiedBy>
  <cp:revision>2</cp:revision>
  <dcterms:created xsi:type="dcterms:W3CDTF">2018-06-01T21:35:00Z</dcterms:created>
  <dcterms:modified xsi:type="dcterms:W3CDTF">2018-06-02T06:30:00Z</dcterms:modified>
</cp:coreProperties>
</file>